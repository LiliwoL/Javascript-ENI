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4C832" w14:textId="3BF9E2B1" w:rsidR="00924F5F" w:rsidRPr="00494DCF" w:rsidRDefault="00CC6E2D" w:rsidP="00401B0B">
      <w:pPr>
        <w:pStyle w:val="Titre"/>
        <w:rPr>
          <w:noProof/>
          <w:lang w:val="fr-FR"/>
        </w:rPr>
      </w:pPr>
      <w:r>
        <w:rPr>
          <w:lang w:val="fr-FR"/>
        </w:rPr>
        <w:t>Radar</w:t>
      </w:r>
      <w:bookmarkStart w:id="0" w:name="_GoBack"/>
      <w:bookmarkEnd w:id="0"/>
    </w:p>
    <w:p w14:paraId="2E71015A" w14:textId="3C382C61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TP</w:t>
      </w:r>
      <w:r w:rsidR="00215E29">
        <w:rPr>
          <w:lang w:val="fr-FR"/>
        </w:rPr>
        <w:t xml:space="preserve"> </w:t>
      </w:r>
      <w:r w:rsidR="00CC6E2D">
        <w:rPr>
          <w:lang w:val="fr-FR"/>
        </w:rPr>
        <w:t>3</w:t>
      </w:r>
      <w:r>
        <w:rPr>
          <w:lang w:val="fr-FR"/>
        </w:rPr>
        <w:t xml:space="preserve"> du </w:t>
      </w:r>
      <w:r w:rsidR="00BB4AC7">
        <w:rPr>
          <w:lang w:val="fr-FR"/>
        </w:rPr>
        <w:t>M</w:t>
      </w:r>
      <w:r>
        <w:rPr>
          <w:lang w:val="fr-FR"/>
        </w:rPr>
        <w:t xml:space="preserve">odule </w:t>
      </w:r>
      <w:r w:rsidR="00BB4AC7">
        <w:rPr>
          <w:lang w:val="fr-FR"/>
        </w:rPr>
        <w:t>0</w:t>
      </w:r>
      <w:r w:rsidR="008873AA">
        <w:rPr>
          <w:lang w:val="fr-FR"/>
        </w:rPr>
        <w:t>3</w:t>
      </w:r>
      <w:r w:rsidR="00BB4AC7">
        <w:rPr>
          <w:lang w:val="fr-FR"/>
        </w:rPr>
        <w:t xml:space="preserve"> – </w:t>
      </w:r>
      <w:r w:rsidR="008873AA">
        <w:rPr>
          <w:lang w:val="fr-FR"/>
        </w:rPr>
        <w:t>Développer des librairies en JavaScript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7C4822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08C0893B" w:rsidR="00924F5F" w:rsidRPr="00C62D79" w:rsidRDefault="00924F5F" w:rsidP="00BB4AC7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d</w:t>
            </w:r>
            <w:r w:rsidR="007311E6">
              <w:t>es</w:t>
            </w:r>
            <w:r>
              <w:t xml:space="preserve"> module</w:t>
            </w:r>
            <w:r w:rsidR="007311E6">
              <w:t>s</w:t>
            </w:r>
            <w:r>
              <w:t xml:space="preserve"> </w:t>
            </w:r>
            <w:r w:rsidR="008B220B">
              <w:t>1</w:t>
            </w:r>
            <w:r w:rsidR="007311E6">
              <w:t xml:space="preserve"> à </w:t>
            </w:r>
            <w:r w:rsidR="00425517">
              <w:t>3</w:t>
            </w:r>
            <w:r w:rsidR="008B220B">
              <w:t>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444C6EFF" w:rsidR="00924F5F" w:rsidRPr="00C62D79" w:rsidRDefault="00FC43BE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BB4AC7">
              <w:rPr>
                <w:lang w:val="fr-FR"/>
              </w:rPr>
              <w:t xml:space="preserve"> heure</w:t>
            </w:r>
            <w:r w:rsidR="00A66EC8">
              <w:rPr>
                <w:lang w:val="fr-FR"/>
              </w:rPr>
              <w:t xml:space="preserve"> à </w:t>
            </w:r>
            <w:r>
              <w:rPr>
                <w:lang w:val="fr-FR"/>
              </w:rPr>
              <w:t>2</w:t>
            </w:r>
            <w:r w:rsidR="00DA1DBB">
              <w:rPr>
                <w:lang w:val="fr-FR"/>
              </w:rPr>
              <w:t xml:space="preserve"> heures</w:t>
            </w:r>
          </w:p>
        </w:tc>
      </w:tr>
    </w:tbl>
    <w:p w14:paraId="4E70822D" w14:textId="77777777" w:rsidR="00924F5F" w:rsidRPr="00C62D79" w:rsidRDefault="00924F5F" w:rsidP="00494DCF">
      <w:pPr>
        <w:pStyle w:val="TPTitre"/>
      </w:pPr>
      <w:r>
        <w:t>Énoncé</w:t>
      </w:r>
    </w:p>
    <w:p w14:paraId="145DE947" w14:textId="60A02374" w:rsidR="00DA1DBB" w:rsidRDefault="00F252F7" w:rsidP="00677626">
      <w:pPr>
        <w:pStyle w:val="TPnormal"/>
      </w:pPr>
      <w:r>
        <w:t>L’application Radar permet de déterminer la vitesse d’écriture de l’utilisateur. Voici une capture d’écran présentant les caractéristiques visuelles de cette application.</w:t>
      </w:r>
    </w:p>
    <w:p w14:paraId="476F05D2" w14:textId="7A7D0795" w:rsidR="00380C5F" w:rsidRDefault="00380C5F" w:rsidP="00677626">
      <w:pPr>
        <w:pStyle w:val="TPnormal"/>
      </w:pPr>
      <w:r>
        <w:rPr>
          <w:noProof/>
        </w:rPr>
        <w:drawing>
          <wp:inline distT="0" distB="0" distL="0" distR="0" wp14:anchorId="4258DC7B" wp14:editId="660F2529">
            <wp:extent cx="5791200" cy="4191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D54B" w14:textId="453E8A9D" w:rsidR="00F252F7" w:rsidRDefault="00F252F7" w:rsidP="00677626">
      <w:pPr>
        <w:pStyle w:val="TPnormal"/>
      </w:pPr>
      <w:r>
        <w:t>La vitesse générale est la vitesse moyenne depuis que l’utilisateur a commencé à écrire son texte. La vitesse du dernier intermédiaire est la vitesse d’écriture sur les 5 dernières secondes.</w:t>
      </w:r>
    </w:p>
    <w:p w14:paraId="0B5889D9" w14:textId="47F19035" w:rsidR="00F252F7" w:rsidRDefault="00F252F7" w:rsidP="00677626">
      <w:pPr>
        <w:pStyle w:val="TPnormal"/>
      </w:pPr>
      <w:r>
        <w:t>Le calcul de la vitesse débute au moment où le focus est positionné sur la zone de saisie et s’effectue toutes les 5 secondes (vous pouvez rendre paramétrable cette caractéristique). Les vitesses sont actualisées sur l’écran à la fin de chaque calcul.</w:t>
      </w:r>
    </w:p>
    <w:p w14:paraId="7A6AE140" w14:textId="77777777" w:rsidR="004F5023" w:rsidRDefault="004F5023" w:rsidP="004F5023">
      <w:pPr>
        <w:pStyle w:val="TPTitre"/>
      </w:pPr>
      <w:r>
        <w:lastRenderedPageBreak/>
        <w:t>Solution</w:t>
      </w:r>
    </w:p>
    <w:p w14:paraId="632EBF4A" w14:textId="4CD1D7FF" w:rsidR="004F5023" w:rsidRDefault="004F5023" w:rsidP="004F5023">
      <w:pPr>
        <w:pStyle w:val="TPnormal"/>
      </w:pPr>
      <w:r>
        <w:t xml:space="preserve">Une solution est proposée pour ce TP sous la forme </w:t>
      </w:r>
      <w:r w:rsidR="00DA1DBB">
        <w:t>de fichiers HTML, CSS et Javascript</w:t>
      </w:r>
      <w:r w:rsidR="00DC5EDB">
        <w:t xml:space="preserve"> disponible</w:t>
      </w:r>
      <w:r w:rsidR="00DA1DBB">
        <w:t>s</w:t>
      </w:r>
      <w:r w:rsidR="00DC5EDB">
        <w:t xml:space="preserve"> dans les ressources à télécharger.</w:t>
      </w:r>
    </w:p>
    <w:sectPr w:rsidR="004F5023" w:rsidSect="006B3B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416EE" w14:textId="77777777" w:rsidR="002A2662" w:rsidRDefault="002A2662" w:rsidP="006C7E58">
      <w:r>
        <w:separator/>
      </w:r>
    </w:p>
  </w:endnote>
  <w:endnote w:type="continuationSeparator" w:id="0">
    <w:p w14:paraId="157416EF" w14:textId="77777777" w:rsidR="002A2662" w:rsidRDefault="002A266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D5CF9" w14:textId="77777777" w:rsidR="007C4822" w:rsidRDefault="007C48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77777777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DA1DBB">
            <w:rPr>
              <w:noProof/>
            </w:rPr>
            <w:fldChar w:fldCharType="begin"/>
          </w:r>
          <w:r w:rsidR="00DA1DBB">
            <w:rPr>
              <w:noProof/>
            </w:rPr>
            <w:instrText xml:space="preserve"> NUMPAGES   \* MERGEFORMAT </w:instrText>
          </w:r>
          <w:r w:rsidR="00DA1DBB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A1DBB">
            <w:rPr>
              <w:noProof/>
            </w:rPr>
            <w:fldChar w:fldCharType="end"/>
          </w:r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FC4CD" w14:textId="77777777" w:rsidR="007C4822" w:rsidRDefault="007C48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416EC" w14:textId="77777777" w:rsidR="002A2662" w:rsidRDefault="002A2662" w:rsidP="006C7E58">
      <w:r>
        <w:separator/>
      </w:r>
    </w:p>
  </w:footnote>
  <w:footnote w:type="continuationSeparator" w:id="0">
    <w:p w14:paraId="157416ED" w14:textId="77777777" w:rsidR="002A2662" w:rsidRDefault="002A266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A5617" w14:textId="77777777" w:rsidR="007C4822" w:rsidRDefault="007C48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16F0" w14:textId="7A5891FD" w:rsidR="002A2662" w:rsidRPr="00401B0B" w:rsidRDefault="00BB4AC7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Titre exact du cours complet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3F8C4" w14:textId="77777777" w:rsidR="007C4822" w:rsidRDefault="007C48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E1D"/>
    <w:multiLevelType w:val="hybridMultilevel"/>
    <w:tmpl w:val="713C9ACC"/>
    <w:lvl w:ilvl="0" w:tplc="905CC712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5"/>
  </w:num>
  <w:num w:numId="4">
    <w:abstractNumId w:val="12"/>
  </w:num>
  <w:num w:numId="5">
    <w:abstractNumId w:val="7"/>
  </w:num>
  <w:num w:numId="6">
    <w:abstractNumId w:val="21"/>
  </w:num>
  <w:num w:numId="7">
    <w:abstractNumId w:val="15"/>
  </w:num>
  <w:num w:numId="8">
    <w:abstractNumId w:val="0"/>
  </w:num>
  <w:num w:numId="9">
    <w:abstractNumId w:val="17"/>
  </w:num>
  <w:num w:numId="10">
    <w:abstractNumId w:val="11"/>
  </w:num>
  <w:num w:numId="11">
    <w:abstractNumId w:val="1"/>
  </w:num>
  <w:num w:numId="12">
    <w:abstractNumId w:val="18"/>
  </w:num>
  <w:num w:numId="13">
    <w:abstractNumId w:val="10"/>
  </w:num>
  <w:num w:numId="14">
    <w:abstractNumId w:val="9"/>
  </w:num>
  <w:num w:numId="15">
    <w:abstractNumId w:val="20"/>
  </w:num>
  <w:num w:numId="16">
    <w:abstractNumId w:val="3"/>
  </w:num>
  <w:num w:numId="17">
    <w:abstractNumId w:val="19"/>
  </w:num>
  <w:num w:numId="18">
    <w:abstractNumId w:val="6"/>
  </w:num>
  <w:num w:numId="19">
    <w:abstractNumId w:val="22"/>
  </w:num>
  <w:num w:numId="20">
    <w:abstractNumId w:val="4"/>
  </w:num>
  <w:num w:numId="21">
    <w:abstractNumId w:val="2"/>
  </w:num>
  <w:num w:numId="22">
    <w:abstractNumId w:val="14"/>
  </w:num>
  <w:num w:numId="23">
    <w:abstractNumId w:val="23"/>
  </w:num>
  <w:num w:numId="24">
    <w:abstractNumId w:val="16"/>
  </w:num>
  <w:num w:numId="25">
    <w:abstractNumId w:val="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122A5"/>
    <w:rsid w:val="000417F6"/>
    <w:rsid w:val="000504C9"/>
    <w:rsid w:val="000753A7"/>
    <w:rsid w:val="00097F0B"/>
    <w:rsid w:val="000A1582"/>
    <w:rsid w:val="000C62E8"/>
    <w:rsid w:val="000D0A8C"/>
    <w:rsid w:val="000E5CCE"/>
    <w:rsid w:val="000F0864"/>
    <w:rsid w:val="000F50AF"/>
    <w:rsid w:val="00106804"/>
    <w:rsid w:val="00125DCA"/>
    <w:rsid w:val="00136790"/>
    <w:rsid w:val="00151AA0"/>
    <w:rsid w:val="00180858"/>
    <w:rsid w:val="001A0D7C"/>
    <w:rsid w:val="001B4DA8"/>
    <w:rsid w:val="001C739D"/>
    <w:rsid w:val="001D3BFC"/>
    <w:rsid w:val="001F18FA"/>
    <w:rsid w:val="002020E8"/>
    <w:rsid w:val="00215E29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A3AD4"/>
    <w:rsid w:val="002B04EA"/>
    <w:rsid w:val="002C4936"/>
    <w:rsid w:val="002C5032"/>
    <w:rsid w:val="002D2B64"/>
    <w:rsid w:val="002F78BE"/>
    <w:rsid w:val="00301257"/>
    <w:rsid w:val="00311474"/>
    <w:rsid w:val="003548A0"/>
    <w:rsid w:val="003709F1"/>
    <w:rsid w:val="00380C5F"/>
    <w:rsid w:val="00382C06"/>
    <w:rsid w:val="00384614"/>
    <w:rsid w:val="00387206"/>
    <w:rsid w:val="003C6A4C"/>
    <w:rsid w:val="003C6EFC"/>
    <w:rsid w:val="003E676A"/>
    <w:rsid w:val="00401B0B"/>
    <w:rsid w:val="00425517"/>
    <w:rsid w:val="00437D8A"/>
    <w:rsid w:val="00450C5E"/>
    <w:rsid w:val="00492FCA"/>
    <w:rsid w:val="00494DCF"/>
    <w:rsid w:val="004C2502"/>
    <w:rsid w:val="004E695D"/>
    <w:rsid w:val="004F2C2E"/>
    <w:rsid w:val="004F5023"/>
    <w:rsid w:val="005056C3"/>
    <w:rsid w:val="00544157"/>
    <w:rsid w:val="0057306B"/>
    <w:rsid w:val="005A36E5"/>
    <w:rsid w:val="005C1BB9"/>
    <w:rsid w:val="005C68D3"/>
    <w:rsid w:val="005D1943"/>
    <w:rsid w:val="005E3B89"/>
    <w:rsid w:val="005F2EFB"/>
    <w:rsid w:val="0063306A"/>
    <w:rsid w:val="006367DA"/>
    <w:rsid w:val="00677626"/>
    <w:rsid w:val="006939F9"/>
    <w:rsid w:val="006B3B13"/>
    <w:rsid w:val="006C573C"/>
    <w:rsid w:val="006C7E58"/>
    <w:rsid w:val="007007CE"/>
    <w:rsid w:val="00713863"/>
    <w:rsid w:val="007311E6"/>
    <w:rsid w:val="007327B9"/>
    <w:rsid w:val="00743993"/>
    <w:rsid w:val="00764007"/>
    <w:rsid w:val="007910EE"/>
    <w:rsid w:val="007A1C97"/>
    <w:rsid w:val="007A21D7"/>
    <w:rsid w:val="007C301D"/>
    <w:rsid w:val="007C4822"/>
    <w:rsid w:val="007D1155"/>
    <w:rsid w:val="007D2F04"/>
    <w:rsid w:val="007E0E92"/>
    <w:rsid w:val="007E7D3C"/>
    <w:rsid w:val="00800698"/>
    <w:rsid w:val="008065FD"/>
    <w:rsid w:val="008130F1"/>
    <w:rsid w:val="0083499D"/>
    <w:rsid w:val="00845605"/>
    <w:rsid w:val="00863103"/>
    <w:rsid w:val="008672FD"/>
    <w:rsid w:val="00867E02"/>
    <w:rsid w:val="008873AA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A055CF"/>
    <w:rsid w:val="00A361C9"/>
    <w:rsid w:val="00A47741"/>
    <w:rsid w:val="00A66EC8"/>
    <w:rsid w:val="00A93073"/>
    <w:rsid w:val="00A94283"/>
    <w:rsid w:val="00B027AA"/>
    <w:rsid w:val="00B04A1E"/>
    <w:rsid w:val="00B1718A"/>
    <w:rsid w:val="00B43E3B"/>
    <w:rsid w:val="00B71A2E"/>
    <w:rsid w:val="00B71E86"/>
    <w:rsid w:val="00B73331"/>
    <w:rsid w:val="00B75A86"/>
    <w:rsid w:val="00B7614C"/>
    <w:rsid w:val="00BA4E30"/>
    <w:rsid w:val="00BB4AC7"/>
    <w:rsid w:val="00BB5116"/>
    <w:rsid w:val="00BB5E5B"/>
    <w:rsid w:val="00BF077F"/>
    <w:rsid w:val="00C16564"/>
    <w:rsid w:val="00C33697"/>
    <w:rsid w:val="00C41B0B"/>
    <w:rsid w:val="00C62D79"/>
    <w:rsid w:val="00C87756"/>
    <w:rsid w:val="00CA5C15"/>
    <w:rsid w:val="00CB6767"/>
    <w:rsid w:val="00CC4730"/>
    <w:rsid w:val="00CC6E2D"/>
    <w:rsid w:val="00CD6D6E"/>
    <w:rsid w:val="00CE2F19"/>
    <w:rsid w:val="00D14314"/>
    <w:rsid w:val="00D2004D"/>
    <w:rsid w:val="00D31AF1"/>
    <w:rsid w:val="00D85BA4"/>
    <w:rsid w:val="00D909BB"/>
    <w:rsid w:val="00D96678"/>
    <w:rsid w:val="00DA1DBB"/>
    <w:rsid w:val="00DB4B72"/>
    <w:rsid w:val="00DC5EDB"/>
    <w:rsid w:val="00DD47B3"/>
    <w:rsid w:val="00E01FDD"/>
    <w:rsid w:val="00E246FE"/>
    <w:rsid w:val="00E24C69"/>
    <w:rsid w:val="00E34680"/>
    <w:rsid w:val="00E36F60"/>
    <w:rsid w:val="00E4477C"/>
    <w:rsid w:val="00E615EA"/>
    <w:rsid w:val="00E638DF"/>
    <w:rsid w:val="00E7188C"/>
    <w:rsid w:val="00E96FE6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252F7"/>
    <w:rsid w:val="00F36C1E"/>
    <w:rsid w:val="00F41ECC"/>
    <w:rsid w:val="00F7597C"/>
    <w:rsid w:val="00F866C1"/>
    <w:rsid w:val="00FB202A"/>
    <w:rsid w:val="00FB27DA"/>
    <w:rsid w:val="00FC43BE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1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1E86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7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Z5HNVW24N33T-678105430-34</_dlc_DocId>
    <_dlc_DocIdUrl xmlns="48513151-72dc-4d20-a25c-0c8180736831">
      <Url>http://inet/sites/projets/EcoleNumerique/_layouts/15/DocIdRedir.aspx?ID=Z5HNVW24N33T-678105430-34</Url>
      <Description>Z5HNVW24N33T-678105430-34</Description>
    </_dlc_DocIdUrl>
    <_dlc_DocIdPersistId xmlns="48513151-72dc-4d20-a25c-0c8180736831">false</_dlc_DocIdPersist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http://schemas.microsoft.com/office/2006/documentManagement/types"/>
    <ds:schemaRef ds:uri="48513151-72dc-4d20-a25c-0c8180736831"/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124</TotalTime>
  <Pages>2</Pages>
  <Words>146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27</cp:revision>
  <cp:lastPrinted>2016-10-05T13:21:00Z</cp:lastPrinted>
  <dcterms:created xsi:type="dcterms:W3CDTF">2017-06-02T05:57:00Z</dcterms:created>
  <dcterms:modified xsi:type="dcterms:W3CDTF">2019-01-09T10:14:00Z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21ad9fbc-61c8-4f6b-a640-604698f1b57d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