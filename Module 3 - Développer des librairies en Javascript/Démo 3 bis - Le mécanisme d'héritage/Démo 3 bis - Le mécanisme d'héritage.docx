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086EA5FC" w:rsidR="007A21D7" w:rsidRPr="00C62D79" w:rsidRDefault="00AD68A1" w:rsidP="00E3020F">
      <w:pPr>
        <w:pStyle w:val="Titre"/>
        <w:rPr>
          <w:noProof/>
        </w:rPr>
      </w:pPr>
      <w:r>
        <w:t>Le mécanisme d’héritage</w:t>
      </w:r>
    </w:p>
    <w:p w14:paraId="1D6F7F4B" w14:textId="09063A2D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AD68A1">
        <w:t>3</w:t>
      </w:r>
      <w:r w:rsidR="00EA6911">
        <w:t xml:space="preserve"> bis</w:t>
      </w:r>
      <w:r w:rsidR="00CB0B02" w:rsidRPr="00E3020F">
        <w:t xml:space="preserve"> du module </w:t>
      </w:r>
      <w:r w:rsidR="00C72C5A">
        <w:t>3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074926E0" w:rsidR="00F120A8" w:rsidRPr="00C62D79" w:rsidRDefault="00CA3F8A" w:rsidP="00DE116D">
            <w:pPr>
              <w:pStyle w:val="TPnormal"/>
            </w:pPr>
            <w:r>
              <w:t xml:space="preserve">Cette démonstration </w:t>
            </w:r>
            <w:r w:rsidR="00C72C5A">
              <w:t xml:space="preserve">expose la manière de </w:t>
            </w:r>
            <w:r w:rsidR="007F1633">
              <w:t>définir</w:t>
            </w:r>
            <w:r w:rsidR="00C72C5A">
              <w:t xml:space="preserve"> </w:t>
            </w:r>
            <w:r w:rsidR="00AD68A1">
              <w:t>une hiérarchie de classes pour mettre en évidence les mécanismes d’héritage</w:t>
            </w:r>
            <w:bookmarkStart w:id="0" w:name="_GoBack"/>
            <w:bookmarkEnd w:id="0"/>
          </w:p>
        </w:tc>
      </w:tr>
    </w:tbl>
    <w:p w14:paraId="25ADC9DD" w14:textId="40976482" w:rsidR="00713863" w:rsidRPr="00C62D79" w:rsidRDefault="00554FC1" w:rsidP="00494DCF">
      <w:pPr>
        <w:pStyle w:val="TPTitre"/>
      </w:pPr>
      <w:r>
        <w:t>Déroulement</w:t>
      </w:r>
    </w:p>
    <w:p w14:paraId="090104D2" w14:textId="5CFAD179" w:rsidR="00313012" w:rsidRDefault="001A54E3" w:rsidP="00CA3F8A">
      <w:pPr>
        <w:pStyle w:val="TPnormalpuce1"/>
        <w:numPr>
          <w:ilvl w:val="0"/>
          <w:numId w:val="25"/>
        </w:numPr>
      </w:pPr>
      <w:r>
        <w:t>Démarrez votre IDE (</w:t>
      </w:r>
      <w:proofErr w:type="spellStart"/>
      <w:r>
        <w:t>WebStorm</w:t>
      </w:r>
      <w:proofErr w:type="spellEnd"/>
      <w:r>
        <w:t xml:space="preserve"> dans les vidéos de démonstration).</w:t>
      </w:r>
    </w:p>
    <w:p w14:paraId="422ED250" w14:textId="7E1BDC01" w:rsidR="00A34B3B" w:rsidRDefault="001A54E3" w:rsidP="00A34B3B">
      <w:pPr>
        <w:pStyle w:val="PrformatHTML"/>
        <w:shd w:val="clear" w:color="auto" w:fill="FFFFFF"/>
      </w:pPr>
      <w:r>
        <w:t xml:space="preserve">Ecrivez le code du </w:t>
      </w:r>
      <w:r w:rsidR="000025FA">
        <w:t xml:space="preserve">fichier </w:t>
      </w:r>
      <w:r w:rsidR="00AD68A1">
        <w:t>HTML</w:t>
      </w:r>
      <w:r>
        <w:t xml:space="preserve"> nommé « </w:t>
      </w:r>
      <w:r w:rsidR="00AD68A1">
        <w:t>LHeritageEnJavascript</w:t>
      </w:r>
      <w:r w:rsidR="00FA216F">
        <w:t>AvecClasses</w:t>
      </w:r>
      <w:r w:rsidR="00AD68A1">
        <w:t>.html</w:t>
      </w:r>
      <w:r>
        <w:t> » :</w:t>
      </w:r>
    </w:p>
    <w:p w14:paraId="3B0D5995" w14:textId="00B877CF" w:rsidR="00A34B3B" w:rsidRPr="00A34B3B" w:rsidRDefault="00A34B3B" w:rsidP="00A34B3B">
      <w:pPr>
        <w:pStyle w:val="PrformatHTML"/>
        <w:shd w:val="clear" w:color="auto" w:fill="FFFFFF"/>
        <w:rPr>
          <w:color w:val="000000"/>
        </w:rPr>
      </w:pPr>
      <w:proofErr w:type="gramStart"/>
      <w:r w:rsidRPr="00A34B3B">
        <w:rPr>
          <w:color w:val="000000"/>
        </w:rPr>
        <w:t>&lt;!</w:t>
      </w:r>
      <w:proofErr w:type="gramEnd"/>
      <w:r w:rsidRPr="00A34B3B">
        <w:rPr>
          <w:color w:val="000000"/>
        </w:rPr>
        <w:t xml:space="preserve">DOCTYPE </w:t>
      </w:r>
      <w:r w:rsidRPr="00A34B3B">
        <w:rPr>
          <w:b/>
          <w:bCs/>
          <w:color w:val="0000FF"/>
        </w:rPr>
        <w:t>html</w:t>
      </w:r>
      <w:r w:rsidRPr="00A34B3B">
        <w:rPr>
          <w:color w:val="000000"/>
        </w:rPr>
        <w:t>&gt;</w:t>
      </w:r>
      <w:r w:rsidRPr="00A34B3B">
        <w:rPr>
          <w:color w:val="000000"/>
        </w:rPr>
        <w:br/>
        <w:t>&lt;</w:t>
      </w:r>
      <w:r w:rsidRPr="00A34B3B">
        <w:rPr>
          <w:b/>
          <w:bCs/>
          <w:color w:val="000080"/>
        </w:rPr>
        <w:t xml:space="preserve">html </w:t>
      </w:r>
      <w:proofErr w:type="spellStart"/>
      <w:r w:rsidRPr="00A34B3B">
        <w:rPr>
          <w:b/>
          <w:bCs/>
          <w:color w:val="0000FF"/>
        </w:rPr>
        <w:t>lang</w:t>
      </w:r>
      <w:proofErr w:type="spellEnd"/>
      <w:r w:rsidRPr="00A34B3B">
        <w:rPr>
          <w:b/>
          <w:bCs/>
          <w:color w:val="0000FF"/>
        </w:rPr>
        <w:t>=</w:t>
      </w:r>
      <w:r w:rsidRPr="00A34B3B">
        <w:rPr>
          <w:b/>
          <w:bCs/>
          <w:color w:val="008000"/>
        </w:rPr>
        <w:t>"en"</w:t>
      </w:r>
      <w:r w:rsidRPr="00A34B3B">
        <w:rPr>
          <w:color w:val="000000"/>
        </w:rPr>
        <w:t>&gt;</w:t>
      </w:r>
      <w:r w:rsidRPr="00A34B3B">
        <w:rPr>
          <w:color w:val="000000"/>
        </w:rPr>
        <w:br/>
        <w:t>&lt;</w:t>
      </w:r>
      <w:proofErr w:type="spellStart"/>
      <w:r w:rsidRPr="00A34B3B">
        <w:rPr>
          <w:b/>
          <w:bCs/>
          <w:color w:val="000080"/>
        </w:rPr>
        <w:t>head</w:t>
      </w:r>
      <w:proofErr w:type="spellEnd"/>
      <w:r w:rsidRPr="00A34B3B">
        <w:rPr>
          <w:color w:val="000000"/>
        </w:rPr>
        <w:t>&gt;</w:t>
      </w:r>
      <w:r w:rsidRPr="00A34B3B">
        <w:rPr>
          <w:color w:val="000000"/>
        </w:rPr>
        <w:br/>
        <w:t xml:space="preserve">    &lt;</w:t>
      </w:r>
      <w:proofErr w:type="spellStart"/>
      <w:r w:rsidRPr="00A34B3B">
        <w:rPr>
          <w:b/>
          <w:bCs/>
          <w:color w:val="000080"/>
        </w:rPr>
        <w:t>meta</w:t>
      </w:r>
      <w:proofErr w:type="spellEnd"/>
      <w:r w:rsidRPr="00A34B3B">
        <w:rPr>
          <w:b/>
          <w:bCs/>
          <w:color w:val="000080"/>
        </w:rPr>
        <w:t xml:space="preserve"> </w:t>
      </w:r>
      <w:proofErr w:type="spellStart"/>
      <w:r w:rsidRPr="00A34B3B">
        <w:rPr>
          <w:b/>
          <w:bCs/>
          <w:color w:val="0000FF"/>
        </w:rPr>
        <w:t>charset</w:t>
      </w:r>
      <w:proofErr w:type="spellEnd"/>
      <w:r w:rsidRPr="00A34B3B">
        <w:rPr>
          <w:b/>
          <w:bCs/>
          <w:color w:val="0000FF"/>
        </w:rPr>
        <w:t>=</w:t>
      </w:r>
      <w:r w:rsidRPr="00A34B3B">
        <w:rPr>
          <w:b/>
          <w:bCs/>
          <w:color w:val="008000"/>
        </w:rPr>
        <w:t>"UTF-8"</w:t>
      </w:r>
      <w:r w:rsidRPr="00A34B3B">
        <w:rPr>
          <w:color w:val="000000"/>
        </w:rPr>
        <w:t>&gt;</w:t>
      </w:r>
      <w:r w:rsidRPr="00A34B3B">
        <w:rPr>
          <w:color w:val="000000"/>
        </w:rPr>
        <w:br/>
        <w:t xml:space="preserve">    &lt;</w:t>
      </w:r>
      <w:proofErr w:type="spellStart"/>
      <w:r w:rsidRPr="00A34B3B">
        <w:rPr>
          <w:b/>
          <w:bCs/>
          <w:color w:val="000080"/>
        </w:rPr>
        <w:t>title</w:t>
      </w:r>
      <w:proofErr w:type="spellEnd"/>
      <w:r w:rsidRPr="00A34B3B">
        <w:rPr>
          <w:color w:val="000000"/>
        </w:rPr>
        <w:t>&gt;L'héritage en Javascript</w:t>
      </w:r>
      <w:r w:rsidR="00FA216F">
        <w:rPr>
          <w:color w:val="000000"/>
        </w:rPr>
        <w:t xml:space="preserve"> avec Classes</w:t>
      </w:r>
      <w:r w:rsidRPr="00A34B3B">
        <w:rPr>
          <w:color w:val="000000"/>
        </w:rPr>
        <w:t>&lt;/</w:t>
      </w:r>
      <w:proofErr w:type="spellStart"/>
      <w:r w:rsidRPr="00A34B3B">
        <w:rPr>
          <w:b/>
          <w:bCs/>
          <w:color w:val="000080"/>
        </w:rPr>
        <w:t>title</w:t>
      </w:r>
      <w:proofErr w:type="spellEnd"/>
      <w:r w:rsidRPr="00A34B3B">
        <w:rPr>
          <w:color w:val="000000"/>
        </w:rPr>
        <w:t>&gt;</w:t>
      </w:r>
      <w:r w:rsidRPr="00A34B3B">
        <w:rPr>
          <w:color w:val="000000"/>
        </w:rPr>
        <w:br/>
        <w:t xml:space="preserve">    &lt;</w:t>
      </w:r>
      <w:r w:rsidRPr="00A34B3B">
        <w:rPr>
          <w:b/>
          <w:bCs/>
          <w:color w:val="000080"/>
        </w:rPr>
        <w:t xml:space="preserve">script </w:t>
      </w:r>
      <w:r w:rsidRPr="00A34B3B">
        <w:rPr>
          <w:b/>
          <w:bCs/>
          <w:color w:val="0000FF"/>
        </w:rPr>
        <w:t>src=</w:t>
      </w:r>
      <w:r w:rsidRPr="00A34B3B">
        <w:rPr>
          <w:b/>
          <w:bCs/>
          <w:color w:val="008000"/>
        </w:rPr>
        <w:t>"LHeritageEnJavascript</w:t>
      </w:r>
      <w:r w:rsidR="00FA216F">
        <w:rPr>
          <w:b/>
          <w:bCs/>
          <w:color w:val="008000"/>
        </w:rPr>
        <w:t>AvecClasses</w:t>
      </w:r>
      <w:r w:rsidRPr="00A34B3B">
        <w:rPr>
          <w:b/>
          <w:bCs/>
          <w:color w:val="008000"/>
        </w:rPr>
        <w:t>.js"</w:t>
      </w:r>
      <w:r w:rsidRPr="00A34B3B">
        <w:rPr>
          <w:color w:val="000000"/>
        </w:rPr>
        <w:t>&gt;&lt;/</w:t>
      </w:r>
      <w:r w:rsidRPr="00A34B3B">
        <w:rPr>
          <w:b/>
          <w:bCs/>
          <w:color w:val="000080"/>
        </w:rPr>
        <w:t>script</w:t>
      </w:r>
      <w:r w:rsidRPr="00A34B3B">
        <w:rPr>
          <w:color w:val="000000"/>
        </w:rPr>
        <w:t>&gt;</w:t>
      </w:r>
      <w:r w:rsidRPr="00A34B3B">
        <w:rPr>
          <w:color w:val="000000"/>
        </w:rPr>
        <w:br/>
        <w:t>&lt;/</w:t>
      </w:r>
      <w:proofErr w:type="spellStart"/>
      <w:r w:rsidRPr="00A34B3B">
        <w:rPr>
          <w:b/>
          <w:bCs/>
          <w:color w:val="000080"/>
        </w:rPr>
        <w:t>head</w:t>
      </w:r>
      <w:proofErr w:type="spellEnd"/>
      <w:r w:rsidRPr="00A34B3B">
        <w:rPr>
          <w:color w:val="000000"/>
        </w:rPr>
        <w:t>&gt;</w:t>
      </w:r>
      <w:r w:rsidRPr="00A34B3B">
        <w:rPr>
          <w:color w:val="000000"/>
        </w:rPr>
        <w:br/>
        <w:t>&lt;</w:t>
      </w:r>
      <w:r w:rsidRPr="00A34B3B">
        <w:rPr>
          <w:b/>
          <w:bCs/>
          <w:color w:val="000080"/>
        </w:rPr>
        <w:t>body</w:t>
      </w:r>
      <w:r w:rsidRPr="00A34B3B">
        <w:rPr>
          <w:color w:val="000000"/>
        </w:rPr>
        <w:t>&gt;</w:t>
      </w:r>
      <w:r w:rsidRPr="00A34B3B">
        <w:rPr>
          <w:color w:val="000000"/>
        </w:rPr>
        <w:br/>
      </w:r>
      <w:r w:rsidRPr="00A34B3B">
        <w:rPr>
          <w:color w:val="000000"/>
        </w:rPr>
        <w:br/>
        <w:t>&lt;/</w:t>
      </w:r>
      <w:r w:rsidRPr="00A34B3B">
        <w:rPr>
          <w:b/>
          <w:bCs/>
          <w:color w:val="000080"/>
        </w:rPr>
        <w:t>body</w:t>
      </w:r>
      <w:r w:rsidRPr="00A34B3B">
        <w:rPr>
          <w:color w:val="000000"/>
        </w:rPr>
        <w:t>&gt;</w:t>
      </w:r>
      <w:r w:rsidRPr="00A34B3B">
        <w:rPr>
          <w:color w:val="000000"/>
        </w:rPr>
        <w:br/>
        <w:t>&lt;/</w:t>
      </w:r>
      <w:r w:rsidRPr="00A34B3B">
        <w:rPr>
          <w:b/>
          <w:bCs/>
          <w:color w:val="000080"/>
        </w:rPr>
        <w:t>html</w:t>
      </w:r>
      <w:r w:rsidRPr="00A34B3B">
        <w:rPr>
          <w:color w:val="000000"/>
        </w:rPr>
        <w:t>&gt;</w:t>
      </w:r>
    </w:p>
    <w:p w14:paraId="125BA799" w14:textId="32CC9BE8" w:rsidR="00FA216F" w:rsidRDefault="00AD68A1" w:rsidP="00FA216F">
      <w:pPr>
        <w:pStyle w:val="TPnormalpuce1"/>
        <w:numPr>
          <w:ilvl w:val="0"/>
          <w:numId w:val="25"/>
        </w:numPr>
      </w:pPr>
      <w:r>
        <w:t>Ecrivez dans le même répertoire le code du fichier nommé « LHeritageEnJavascript</w:t>
      </w:r>
      <w:r w:rsidR="00FA216F">
        <w:t>AvecClasses</w:t>
      </w:r>
      <w:r>
        <w:t>.js » :</w:t>
      </w:r>
    </w:p>
    <w:p w14:paraId="16481C07" w14:textId="77777777" w:rsidR="00865630" w:rsidRPr="00865630" w:rsidRDefault="00865630" w:rsidP="00865630">
      <w:pPr>
        <w:pStyle w:val="Paragraphedeliste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 w:rsidRPr="008656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fr-FR" w:eastAsia="fr-FR"/>
        </w:rPr>
        <w:t>/**</w:t>
      </w:r>
      <w:r w:rsidRPr="008656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fr-FR" w:eastAsia="fr-FR"/>
        </w:rPr>
        <w:br/>
        <w:t xml:space="preserve"> * Class Sport mère</w:t>
      </w:r>
      <w:r w:rsidRPr="008656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fr-FR" w:eastAsia="fr-FR"/>
        </w:rPr>
        <w:br/>
        <w:t xml:space="preserve"> */</w:t>
      </w:r>
      <w:r w:rsidRPr="008656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fr-FR" w:eastAsia="fr-FR"/>
        </w:rPr>
        <w:br/>
      </w:r>
      <w:r w:rsidRPr="008656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 xml:space="preserve">class 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Sport{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 xml:space="preserve">    </w:t>
      </w:r>
      <w:proofErr w:type="spellStart"/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constructor</w:t>
      </w:r>
      <w:proofErr w:type="spellEnd"/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(nom, description){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 xml:space="preserve">        </w:t>
      </w:r>
      <w:proofErr w:type="spellStart"/>
      <w:r w:rsidRPr="008656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this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.nom</w:t>
      </w:r>
      <w:proofErr w:type="spellEnd"/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= nom || </w:t>
      </w:r>
      <w:r w:rsidRPr="008656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""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;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 xml:space="preserve">        </w:t>
      </w:r>
      <w:proofErr w:type="spellStart"/>
      <w:r w:rsidRPr="008656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this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.description</w:t>
      </w:r>
      <w:proofErr w:type="spellEnd"/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= description || </w:t>
      </w:r>
      <w:r w:rsidRPr="008656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""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;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 xml:space="preserve">    }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 xml:space="preserve">    afficher(){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 xml:space="preserve">        </w:t>
      </w:r>
      <w:r w:rsidRPr="008656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 xml:space="preserve">return </w:t>
      </w:r>
      <w:proofErr w:type="spellStart"/>
      <w:r w:rsidRPr="008656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this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.nom</w:t>
      </w:r>
      <w:proofErr w:type="spellEnd"/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+ </w:t>
      </w:r>
      <w:r w:rsidRPr="008656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 xml:space="preserve">" " 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+ </w:t>
      </w:r>
      <w:proofErr w:type="spellStart"/>
      <w:r w:rsidRPr="008656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this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.description</w:t>
      </w:r>
      <w:proofErr w:type="spellEnd"/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;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 xml:space="preserve">    }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>}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</w:r>
      <w:r w:rsidRPr="008656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fr-FR" w:eastAsia="fr-FR"/>
        </w:rPr>
        <w:t>/**</w:t>
      </w:r>
      <w:r w:rsidRPr="008656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fr-FR" w:eastAsia="fr-FR"/>
        </w:rPr>
        <w:br/>
        <w:t xml:space="preserve"> * Class </w:t>
      </w:r>
      <w:proofErr w:type="spellStart"/>
      <w:r w:rsidRPr="008656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fr-FR" w:eastAsia="fr-FR"/>
        </w:rPr>
        <w:t>SportDeCompétition</w:t>
      </w:r>
      <w:proofErr w:type="spellEnd"/>
      <w:r w:rsidRPr="008656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fr-FR" w:eastAsia="fr-FR"/>
        </w:rPr>
        <w:t xml:space="preserve"> fille</w:t>
      </w:r>
      <w:r w:rsidRPr="008656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fr-FR" w:eastAsia="fr-FR"/>
        </w:rPr>
        <w:br/>
        <w:t xml:space="preserve"> */</w:t>
      </w:r>
      <w:r w:rsidRPr="008656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fr-FR" w:eastAsia="fr-FR"/>
        </w:rPr>
        <w:br/>
      </w:r>
      <w:r w:rsidRPr="008656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 xml:space="preserve">class </w:t>
      </w:r>
      <w:proofErr w:type="spellStart"/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SportDeCompetition</w:t>
      </w:r>
      <w:proofErr w:type="spellEnd"/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</w:t>
      </w:r>
      <w:proofErr w:type="spellStart"/>
      <w:r w:rsidRPr="008656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extends</w:t>
      </w:r>
      <w:proofErr w:type="spellEnd"/>
      <w:r w:rsidRPr="008656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 xml:space="preserve"> 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Sport{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 xml:space="preserve">    </w:t>
      </w:r>
      <w:proofErr w:type="spellStart"/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constructor</w:t>
      </w:r>
      <w:proofErr w:type="spellEnd"/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(nom, description, niveau){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 xml:space="preserve">        </w:t>
      </w:r>
      <w:r w:rsidRPr="008656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super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(nom, description);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 xml:space="preserve">        </w:t>
      </w:r>
      <w:proofErr w:type="spellStart"/>
      <w:r w:rsidRPr="008656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this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.niveau</w:t>
      </w:r>
      <w:proofErr w:type="spellEnd"/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= niveau || </w:t>
      </w:r>
      <w:r w:rsidRPr="008656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""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;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 xml:space="preserve">    }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 xml:space="preserve">    afficher() {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 xml:space="preserve">        </w:t>
      </w:r>
      <w:r w:rsidRPr="008656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fr-FR" w:eastAsia="fr-FR"/>
        </w:rPr>
        <w:t>//Appel de la fonction du parent</w:t>
      </w:r>
      <w:r w:rsidRPr="008656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fr-FR" w:eastAsia="fr-FR"/>
        </w:rPr>
        <w:br/>
        <w:t xml:space="preserve">        </w:t>
      </w:r>
      <w:r w:rsidRPr="008656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 xml:space="preserve">return </w:t>
      </w:r>
      <w:proofErr w:type="spellStart"/>
      <w:r w:rsidRPr="008656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super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.afficher</w:t>
      </w:r>
      <w:proofErr w:type="spellEnd"/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()+ </w:t>
      </w:r>
      <w:r w:rsidRPr="008656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 xml:space="preserve">" " 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+ </w:t>
      </w:r>
      <w:proofErr w:type="spellStart"/>
      <w:r w:rsidRPr="008656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this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.niveau</w:t>
      </w:r>
      <w:proofErr w:type="spellEnd"/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;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 xml:space="preserve">    }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lastRenderedPageBreak/>
        <w:t>}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</w:r>
      <w:r w:rsidRPr="008656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 xml:space="preserve">var </w:t>
      </w:r>
      <w:proofErr w:type="spellStart"/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sportDeCompetition</w:t>
      </w:r>
      <w:proofErr w:type="spellEnd"/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= </w:t>
      </w:r>
      <w:r w:rsidRPr="008656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 xml:space="preserve">new </w:t>
      </w:r>
      <w:proofErr w:type="spellStart"/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SportDeCompetition</w:t>
      </w:r>
      <w:proofErr w:type="spellEnd"/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(</w:t>
      </w:r>
      <w:r w:rsidRPr="008656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"Tennis"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, </w:t>
      </w:r>
      <w:r w:rsidRPr="008656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"Sport de raquette"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,</w:t>
      </w:r>
      <w:r w:rsidRPr="008656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</w:t>
      </w:r>
      <w:proofErr w:type="spellStart"/>
      <w:r w:rsidRPr="008656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Regionale</w:t>
      </w:r>
      <w:proofErr w:type="spellEnd"/>
      <w:r w:rsidRPr="008656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);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>console.log(</w:t>
      </w:r>
      <w:proofErr w:type="spellStart"/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sportDeCompetition.afficher</w:t>
      </w:r>
      <w:proofErr w:type="spellEnd"/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());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</w:r>
      <w:r w:rsidRPr="008656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fr-FR" w:eastAsia="fr-FR"/>
        </w:rPr>
        <w:t>//Modification du parent</w:t>
      </w:r>
      <w:r w:rsidRPr="008656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fr-FR" w:eastAsia="fr-FR"/>
        </w:rPr>
        <w:br/>
      </w:r>
      <w:proofErr w:type="spellStart"/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Sport.prototype.jouer</w:t>
      </w:r>
      <w:proofErr w:type="spellEnd"/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= </w:t>
      </w:r>
      <w:proofErr w:type="spellStart"/>
      <w:r w:rsidRPr="008656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function</w:t>
      </w:r>
      <w:proofErr w:type="spellEnd"/>
      <w:r w:rsidRPr="008656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 xml:space="preserve"> 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() {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 xml:space="preserve">    console.log(</w:t>
      </w:r>
      <w:r w:rsidRPr="008656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"Allez-y, jouez!!"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);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>};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</w:r>
      <w:proofErr w:type="spellStart"/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sportDeCompetition.jouer</w:t>
      </w:r>
      <w:proofErr w:type="spellEnd"/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();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</w:r>
      <w:r w:rsidRPr="008656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fr-FR" w:eastAsia="fr-FR"/>
        </w:rPr>
        <w:t>//Substitution de fonction</w:t>
      </w:r>
      <w:r w:rsidRPr="008656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fr-FR" w:eastAsia="fr-FR"/>
        </w:rPr>
        <w:br/>
      </w:r>
      <w:proofErr w:type="spellStart"/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SportDeCompetition.prototype.jouer</w:t>
      </w:r>
      <w:proofErr w:type="spellEnd"/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= </w:t>
      </w:r>
      <w:proofErr w:type="spellStart"/>
      <w:r w:rsidRPr="008656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FR" w:eastAsia="fr-FR"/>
        </w:rPr>
        <w:t>function</w:t>
      </w:r>
      <w:proofErr w:type="spellEnd"/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(){console.log(</w:t>
      </w:r>
      <w:r w:rsidRPr="008656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fr-FR" w:eastAsia="fr-FR"/>
        </w:rPr>
        <w:t>"C'est parti!!"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)};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</w:r>
      <w:proofErr w:type="spellStart"/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sportDeCompetition.jouer</w:t>
      </w:r>
      <w:proofErr w:type="spellEnd"/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();</w:t>
      </w:r>
      <w:r w:rsidRPr="00865630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</w:r>
    </w:p>
    <w:p w14:paraId="6E85E420" w14:textId="77777777" w:rsidR="00865630" w:rsidRDefault="00865630" w:rsidP="00865630">
      <w:pPr>
        <w:pStyle w:val="TPnormalpuce1"/>
        <w:numPr>
          <w:ilvl w:val="0"/>
          <w:numId w:val="0"/>
        </w:numPr>
        <w:ind w:left="360"/>
      </w:pPr>
    </w:p>
    <w:p w14:paraId="2048BD53" w14:textId="021C4A51" w:rsidR="000025FA" w:rsidRDefault="000025FA" w:rsidP="00FA216F">
      <w:pPr>
        <w:pStyle w:val="TPnormalpuce1"/>
        <w:numPr>
          <w:ilvl w:val="0"/>
          <w:numId w:val="25"/>
        </w:numPr>
      </w:pPr>
      <w:r>
        <w:t xml:space="preserve">Exécutez le fichier </w:t>
      </w:r>
      <w:r w:rsidR="00643C86">
        <w:t>HTML</w:t>
      </w:r>
      <w:r>
        <w:t xml:space="preserve"> dans votre navigateur préféré</w:t>
      </w:r>
      <w:r w:rsidR="00C72C5A">
        <w:t xml:space="preserve"> (n’oubliez pas d’afficher la console) </w:t>
      </w:r>
      <w:r>
        <w:t>pour observer le résultat.</w:t>
      </w:r>
    </w:p>
    <w:sectPr w:rsidR="000025FA" w:rsidSect="00A367F9">
      <w:headerReference w:type="default" r:id="rId12"/>
      <w:footerReference w:type="default" r:id="rId13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A038B" w14:textId="77777777" w:rsidR="00287A5E" w:rsidRDefault="00287A5E" w:rsidP="006C7E58">
      <w:r>
        <w:separator/>
      </w:r>
    </w:p>
  </w:endnote>
  <w:endnote w:type="continuationSeparator" w:id="0">
    <w:p w14:paraId="710D98AE" w14:textId="77777777" w:rsidR="00287A5E" w:rsidRDefault="00287A5E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182B1" w14:textId="77777777" w:rsidR="00287A5E" w:rsidRDefault="00287A5E" w:rsidP="006C7E58">
      <w:r>
        <w:separator/>
      </w:r>
    </w:p>
  </w:footnote>
  <w:footnote w:type="continuationSeparator" w:id="0">
    <w:p w14:paraId="0B6DB9D3" w14:textId="77777777" w:rsidR="00287A5E" w:rsidRDefault="00287A5E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3CCE009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5FA"/>
    <w:rsid w:val="000122A5"/>
    <w:rsid w:val="00015214"/>
    <w:rsid w:val="000417F6"/>
    <w:rsid w:val="000504C9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A54E3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A5E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13012"/>
    <w:rsid w:val="003548A0"/>
    <w:rsid w:val="003709F1"/>
    <w:rsid w:val="00382C06"/>
    <w:rsid w:val="00387206"/>
    <w:rsid w:val="003C6A4C"/>
    <w:rsid w:val="003C6EFC"/>
    <w:rsid w:val="003E676A"/>
    <w:rsid w:val="00450C5E"/>
    <w:rsid w:val="00492072"/>
    <w:rsid w:val="00492FCA"/>
    <w:rsid w:val="00494DCF"/>
    <w:rsid w:val="004C2502"/>
    <w:rsid w:val="004F2C2E"/>
    <w:rsid w:val="005056C3"/>
    <w:rsid w:val="00544157"/>
    <w:rsid w:val="00550B44"/>
    <w:rsid w:val="00554FC1"/>
    <w:rsid w:val="0057306B"/>
    <w:rsid w:val="00594FB2"/>
    <w:rsid w:val="005A36E5"/>
    <w:rsid w:val="005C68D3"/>
    <w:rsid w:val="005D1943"/>
    <w:rsid w:val="005E3B89"/>
    <w:rsid w:val="005F2EFB"/>
    <w:rsid w:val="0063306A"/>
    <w:rsid w:val="006367DA"/>
    <w:rsid w:val="00643C86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7F1633"/>
    <w:rsid w:val="008065FD"/>
    <w:rsid w:val="00806A11"/>
    <w:rsid w:val="008130F1"/>
    <w:rsid w:val="0083499D"/>
    <w:rsid w:val="00845605"/>
    <w:rsid w:val="00863103"/>
    <w:rsid w:val="00865630"/>
    <w:rsid w:val="008672FD"/>
    <w:rsid w:val="00867E02"/>
    <w:rsid w:val="008B220B"/>
    <w:rsid w:val="008B5A21"/>
    <w:rsid w:val="008C4915"/>
    <w:rsid w:val="008D1D2F"/>
    <w:rsid w:val="008D35C2"/>
    <w:rsid w:val="008E5DAD"/>
    <w:rsid w:val="008E6D1D"/>
    <w:rsid w:val="00922F94"/>
    <w:rsid w:val="00924F5F"/>
    <w:rsid w:val="00934490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9F1555"/>
    <w:rsid w:val="00A055CF"/>
    <w:rsid w:val="00A34B3B"/>
    <w:rsid w:val="00A361C9"/>
    <w:rsid w:val="00A367F9"/>
    <w:rsid w:val="00A93073"/>
    <w:rsid w:val="00AD68A1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72C5A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063AC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A6911"/>
    <w:rsid w:val="00EC3EBA"/>
    <w:rsid w:val="00EC4F09"/>
    <w:rsid w:val="00ED20EC"/>
    <w:rsid w:val="00EE0C81"/>
    <w:rsid w:val="00EF0131"/>
    <w:rsid w:val="00EF0B47"/>
    <w:rsid w:val="00F028ED"/>
    <w:rsid w:val="00F0457F"/>
    <w:rsid w:val="00F120A8"/>
    <w:rsid w:val="00F1776E"/>
    <w:rsid w:val="00F36C1E"/>
    <w:rsid w:val="00F4106F"/>
    <w:rsid w:val="00F41C09"/>
    <w:rsid w:val="00F41ECC"/>
    <w:rsid w:val="00F7597C"/>
    <w:rsid w:val="00F866C1"/>
    <w:rsid w:val="00FA216F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49419BA-9E31-415D-867A-5825F3EC2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97</TotalTime>
  <Pages>2</Pages>
  <Words>268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21</cp:revision>
  <cp:lastPrinted>2016-09-29T07:49:00Z</cp:lastPrinted>
  <dcterms:created xsi:type="dcterms:W3CDTF">2017-06-19T11:42:00Z</dcterms:created>
  <dcterms:modified xsi:type="dcterms:W3CDTF">2019-07-11T07:19:00Z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