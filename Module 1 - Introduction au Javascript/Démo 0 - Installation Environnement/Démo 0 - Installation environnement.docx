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4FC68FB7" w:rsidR="007A21D7" w:rsidRPr="00C62D79" w:rsidRDefault="00A343D8" w:rsidP="00E3020F">
      <w:pPr>
        <w:pStyle w:val="Titre"/>
        <w:rPr>
          <w:noProof/>
        </w:rPr>
      </w:pPr>
      <w:r>
        <w:t>Installation de l’environnement</w:t>
      </w:r>
    </w:p>
    <w:p w14:paraId="1D6F7F4B" w14:textId="5D69FE0A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A343D8">
        <w:t>0</w:t>
      </w:r>
      <w:r w:rsidR="00CB0B02" w:rsidRPr="00E3020F">
        <w:t xml:space="preserve"> du module 1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6B64EBA6" w:rsidR="00F120A8" w:rsidRPr="00C62D79" w:rsidRDefault="00CA3F8A" w:rsidP="00DE116D">
            <w:pPr>
              <w:pStyle w:val="TPnormal"/>
            </w:pPr>
            <w:r>
              <w:t xml:space="preserve">Cette démonstration </w:t>
            </w:r>
            <w:r w:rsidR="00A343D8">
              <w:t>a pour objectif de mettre en place l’environnement de développement nécessaire pour l’ensemble des modules de ce cours.</w:t>
            </w:r>
          </w:p>
        </w:tc>
      </w:tr>
    </w:tbl>
    <w:p w14:paraId="25ADC9DD" w14:textId="50F016EF" w:rsidR="00713863" w:rsidRDefault="00554FC1" w:rsidP="00494DCF">
      <w:pPr>
        <w:pStyle w:val="TPTitre"/>
      </w:pPr>
      <w:r>
        <w:t>Déroulement</w:t>
      </w:r>
    </w:p>
    <w:p w14:paraId="25AC9DE0" w14:textId="55405F66" w:rsidR="00166992" w:rsidRPr="00C62D79" w:rsidRDefault="00166992" w:rsidP="00166992">
      <w:pPr>
        <w:pStyle w:val="Titre1"/>
      </w:pPr>
      <w:r>
        <w:t xml:space="preserve">Installation de </w:t>
      </w:r>
      <w:proofErr w:type="spellStart"/>
      <w:r>
        <w:t>NodeJS</w:t>
      </w:r>
      <w:proofErr w:type="spellEnd"/>
      <w:r>
        <w:t>/</w:t>
      </w:r>
      <w:proofErr w:type="spellStart"/>
      <w:r>
        <w:t>npm</w:t>
      </w:r>
      <w:proofErr w:type="spellEnd"/>
    </w:p>
    <w:p w14:paraId="090104D2" w14:textId="15EFC9B9" w:rsidR="00313012" w:rsidRDefault="00A343D8" w:rsidP="00A343D8">
      <w:pPr>
        <w:pStyle w:val="TPnormalpuce1"/>
        <w:numPr>
          <w:ilvl w:val="0"/>
          <w:numId w:val="25"/>
        </w:numPr>
      </w:pPr>
      <w:r>
        <w:t>Accédez à l’adresse suivante :</w:t>
      </w:r>
      <w:r w:rsidRPr="00A343D8">
        <w:t xml:space="preserve"> </w:t>
      </w:r>
      <w:hyperlink r:id="rId12" w:history="1">
        <w:r w:rsidRPr="00FF44EF">
          <w:rPr>
            <w:rStyle w:val="Lienhypertexte"/>
          </w:rPr>
          <w:t>https://nodejs.org/en/</w:t>
        </w:r>
      </w:hyperlink>
      <w:r>
        <w:t>.</w:t>
      </w:r>
    </w:p>
    <w:p w14:paraId="7C694170" w14:textId="3DF68255" w:rsidR="00A343D8" w:rsidRDefault="00166992" w:rsidP="00A343D8">
      <w:pPr>
        <w:pStyle w:val="TPnormalpuce1"/>
        <w:numPr>
          <w:ilvl w:val="0"/>
          <w:numId w:val="25"/>
        </w:numPr>
      </w:pPr>
      <w:r>
        <w:t>Téléchargez</w:t>
      </w:r>
      <w:r w:rsidR="00A343D8">
        <w:t xml:space="preserve"> l</w:t>
      </w:r>
      <w:r w:rsidR="00F8523A">
        <w:t>a dernière version LTS disponible.</w:t>
      </w:r>
    </w:p>
    <w:p w14:paraId="58CA6322" w14:textId="35D1DD6A" w:rsidR="00A343D8" w:rsidRDefault="00A343D8" w:rsidP="00A343D8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8D47D65" wp14:editId="1ADB67C8">
            <wp:extent cx="6010275" cy="32575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07AB" w14:textId="0A4FFB22" w:rsidR="00A343D8" w:rsidRDefault="00F8523A" w:rsidP="00A343D8">
      <w:pPr>
        <w:pStyle w:val="TPnormalpuce1"/>
        <w:numPr>
          <w:ilvl w:val="0"/>
          <w:numId w:val="25"/>
        </w:numPr>
      </w:pPr>
      <w:r>
        <w:t>Installe</w:t>
      </w:r>
      <w:r w:rsidR="00B81976">
        <w:t>z</w:t>
      </w:r>
      <w:r>
        <w:t xml:space="preserve"> </w:t>
      </w:r>
      <w:proofErr w:type="spellStart"/>
      <w:r>
        <w:t>NodeJs</w:t>
      </w:r>
      <w:proofErr w:type="spellEnd"/>
      <w:r>
        <w:t xml:space="preserve"> en conservant la configuration par défaut proposée dans l’installeur.</w:t>
      </w:r>
    </w:p>
    <w:p w14:paraId="64527E2C" w14:textId="38F45CCF" w:rsidR="00B81976" w:rsidRDefault="00B81976" w:rsidP="00A343D8">
      <w:pPr>
        <w:pStyle w:val="TPnormalpuce1"/>
        <w:numPr>
          <w:ilvl w:val="0"/>
          <w:numId w:val="25"/>
        </w:numPr>
      </w:pPr>
      <w:r>
        <w:t>Vérifiez la bonne installation en exécutant la commande suivante sur votre Invite de commandes :</w:t>
      </w:r>
    </w:p>
    <w:p w14:paraId="11995588" w14:textId="093545E1" w:rsidR="00B81976" w:rsidRDefault="00B81976" w:rsidP="00B81976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71FDE204" wp14:editId="1E82564B">
            <wp:extent cx="6563360" cy="1725930"/>
            <wp:effectExtent l="0" t="0" r="889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78EA" w14:textId="0B1ABF82" w:rsidR="00B81976" w:rsidRDefault="00B81976" w:rsidP="00B81976">
      <w:pPr>
        <w:pStyle w:val="TPnormalpuce1"/>
        <w:numPr>
          <w:ilvl w:val="0"/>
          <w:numId w:val="25"/>
        </w:numPr>
      </w:pPr>
      <w:r>
        <w:t xml:space="preserve">Exécutez la commande suivante pour indiquer à </w:t>
      </w:r>
      <w:proofErr w:type="spellStart"/>
      <w:r>
        <w:t>npm</w:t>
      </w:r>
      <w:proofErr w:type="spellEnd"/>
      <w:r>
        <w:t xml:space="preserve"> (le gestionnaire de dépendances de </w:t>
      </w:r>
      <w:proofErr w:type="spellStart"/>
      <w:r>
        <w:t>NodeJS</w:t>
      </w:r>
      <w:proofErr w:type="spellEnd"/>
      <w:r>
        <w:t xml:space="preserve"> installé en même temps) d’utiliser un dépôt local à l’école pour télécharger les dépendances. Cela permet d’augmenter la rapidité de création des projets </w:t>
      </w:r>
      <w:proofErr w:type="spellStart"/>
      <w:r>
        <w:t>Angular</w:t>
      </w:r>
      <w:proofErr w:type="spellEnd"/>
      <w:r>
        <w:t> :</w:t>
      </w:r>
    </w:p>
    <w:p w14:paraId="1C318E1C" w14:textId="6B3E9572" w:rsidR="00B81976" w:rsidRPr="00B81976" w:rsidRDefault="00B81976" w:rsidP="00B81976">
      <w:pPr>
        <w:pStyle w:val="TPnormalpuce1"/>
        <w:numPr>
          <w:ilvl w:val="0"/>
          <w:numId w:val="0"/>
        </w:numPr>
        <w:ind w:left="360"/>
        <w:rPr>
          <w:rFonts w:ascii="Courier New" w:hAnsi="Courier New" w:cs="Courier New"/>
        </w:rPr>
      </w:pPr>
      <w:proofErr w:type="spellStart"/>
      <w:proofErr w:type="gramStart"/>
      <w:r w:rsidRPr="00B81976">
        <w:rPr>
          <w:rFonts w:ascii="Courier New" w:hAnsi="Courier New" w:cs="Courier New"/>
        </w:rPr>
        <w:t>npm</w:t>
      </w:r>
      <w:proofErr w:type="spellEnd"/>
      <w:proofErr w:type="gramEnd"/>
      <w:r w:rsidRPr="00B81976">
        <w:rPr>
          <w:rFonts w:ascii="Courier New" w:hAnsi="Courier New" w:cs="Courier New"/>
        </w:rPr>
        <w:t xml:space="preserve"> config set </w:t>
      </w:r>
      <w:proofErr w:type="spellStart"/>
      <w:r w:rsidRPr="00B81976">
        <w:rPr>
          <w:rFonts w:ascii="Courier New" w:hAnsi="Courier New" w:cs="Courier New"/>
        </w:rPr>
        <w:t>registry</w:t>
      </w:r>
      <w:proofErr w:type="spellEnd"/>
      <w:r w:rsidRPr="00B81976">
        <w:rPr>
          <w:rFonts w:ascii="Courier New" w:hAnsi="Courier New" w:cs="Courier New"/>
        </w:rPr>
        <w:t xml:space="preserve"> </w:t>
      </w:r>
      <w:hyperlink r:id="rId15" w:history="1">
        <w:r w:rsidRPr="00B81976">
          <w:rPr>
            <w:rStyle w:val="Lienhypertexte"/>
            <w:rFonts w:ascii="Courier New" w:hAnsi="Courier New" w:cs="Courier New"/>
          </w:rPr>
          <w:t>http://nexus.depot-eni.fr:8081/repository/npm-proxy</w:t>
        </w:r>
      </w:hyperlink>
    </w:p>
    <w:p w14:paraId="0F62101C" w14:textId="4010B0C7" w:rsidR="00166992" w:rsidRDefault="00166992" w:rsidP="00166992"/>
    <w:p w14:paraId="5B5A9B62" w14:textId="77777777" w:rsidR="00166992" w:rsidRDefault="00166992" w:rsidP="00166992"/>
    <w:p w14:paraId="48C34CF0" w14:textId="2E5F0C27" w:rsidR="00B81976" w:rsidRDefault="00166992" w:rsidP="00166992">
      <w:pPr>
        <w:pStyle w:val="Titre1"/>
      </w:pPr>
      <w:r>
        <w:t xml:space="preserve">Installation de </w:t>
      </w:r>
      <w:proofErr w:type="spellStart"/>
      <w:r>
        <w:t>WebStorm</w:t>
      </w:r>
      <w:proofErr w:type="spellEnd"/>
    </w:p>
    <w:p w14:paraId="29308952" w14:textId="0DB8532F" w:rsidR="00166992" w:rsidRDefault="00166992" w:rsidP="00166992">
      <w:pPr>
        <w:pStyle w:val="TPnormalpuce1"/>
        <w:numPr>
          <w:ilvl w:val="0"/>
          <w:numId w:val="25"/>
        </w:numPr>
      </w:pPr>
      <w:r>
        <w:t xml:space="preserve">Accédez à l’adresse suivante : </w:t>
      </w:r>
      <w:hyperlink r:id="rId16" w:history="1">
        <w:r>
          <w:rPr>
            <w:rStyle w:val="Lienhypertexte"/>
          </w:rPr>
          <w:t>https://www.jetbrains.com/webstorm/download/</w:t>
        </w:r>
      </w:hyperlink>
    </w:p>
    <w:p w14:paraId="735BE82B" w14:textId="73635221" w:rsidR="00166992" w:rsidRDefault="00166992" w:rsidP="00166992">
      <w:pPr>
        <w:pStyle w:val="TPnormalpuce1"/>
        <w:numPr>
          <w:ilvl w:val="0"/>
          <w:numId w:val="25"/>
        </w:numPr>
      </w:pPr>
      <w:r>
        <w:t>Téléchargez la dernière version disponible :</w:t>
      </w:r>
    </w:p>
    <w:p w14:paraId="4452BA9E" w14:textId="187D4504" w:rsidR="00166992" w:rsidRDefault="00166992" w:rsidP="00166992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3FCE49C2" wp14:editId="12C130E4">
            <wp:extent cx="6563360" cy="2486025"/>
            <wp:effectExtent l="0" t="0" r="889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D5D0" w14:textId="7FEDD6A0" w:rsidR="00166992" w:rsidRDefault="00166992" w:rsidP="00166992">
      <w:pPr>
        <w:pStyle w:val="TPnormalpuce1"/>
        <w:numPr>
          <w:ilvl w:val="0"/>
          <w:numId w:val="25"/>
        </w:numPr>
      </w:pPr>
      <w:r>
        <w:t xml:space="preserve">Installez </w:t>
      </w:r>
      <w:proofErr w:type="spellStart"/>
      <w:r>
        <w:t>WebStorm</w:t>
      </w:r>
      <w:proofErr w:type="spellEnd"/>
      <w:r>
        <w:t xml:space="preserve"> en conservant la configuration par défaut proposée dans l’installeur.</w:t>
      </w:r>
    </w:p>
    <w:p w14:paraId="18CD680C" w14:textId="2F4D7C02" w:rsidR="00166992" w:rsidRDefault="00805A22" w:rsidP="00166992">
      <w:pPr>
        <w:pStyle w:val="TPnormalpuce1"/>
        <w:numPr>
          <w:ilvl w:val="0"/>
          <w:numId w:val="25"/>
        </w:numPr>
      </w:pPr>
      <w:r>
        <w:t xml:space="preserve">Démarrez </w:t>
      </w:r>
      <w:proofErr w:type="spellStart"/>
      <w:r>
        <w:t>WebStorm</w:t>
      </w:r>
      <w:proofErr w:type="spellEnd"/>
      <w:r>
        <w:t xml:space="preserve">, créez un </w:t>
      </w:r>
      <w:proofErr w:type="spellStart"/>
      <w:r w:rsidRPr="00805A22">
        <w:rPr>
          <w:b/>
        </w:rPr>
        <w:t>Empty</w:t>
      </w:r>
      <w:proofErr w:type="spellEnd"/>
      <w:r w:rsidRPr="00805A22">
        <w:rPr>
          <w:b/>
        </w:rPr>
        <w:t xml:space="preserve"> Project</w:t>
      </w:r>
      <w:r>
        <w:t xml:space="preserve"> et allez dans la configuration au travers du menu </w:t>
      </w:r>
      <w:r w:rsidRPr="00805A22">
        <w:rPr>
          <w:b/>
        </w:rPr>
        <w:t xml:space="preserve">File </w:t>
      </w:r>
      <w:r w:rsidRPr="00805A22">
        <w:rPr>
          <w:b/>
        </w:rPr>
        <w:sym w:font="Wingdings" w:char="F0E8"/>
      </w:r>
      <w:r w:rsidRPr="00805A22">
        <w:rPr>
          <w:b/>
        </w:rPr>
        <w:t xml:space="preserve"> Settings</w:t>
      </w:r>
      <w:r>
        <w:t>. En filtrant sur Node, vous devez avoir l’écran suivant qui s’affiche montrant la localisation de Node :</w:t>
      </w:r>
    </w:p>
    <w:p w14:paraId="4A9B1651" w14:textId="111B1965" w:rsidR="00805A22" w:rsidRDefault="00805A22" w:rsidP="00805A22">
      <w:pPr>
        <w:pStyle w:val="TPnormalpuce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536FE3F" wp14:editId="39C9E320">
            <wp:extent cx="6563360" cy="4570095"/>
            <wp:effectExtent l="0" t="0" r="889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F834" w14:textId="3F6C1756" w:rsidR="00805A22" w:rsidRPr="00166992" w:rsidRDefault="00805A22" w:rsidP="00805A22">
      <w:pPr>
        <w:pStyle w:val="TPnormalpuce1"/>
        <w:numPr>
          <w:ilvl w:val="0"/>
          <w:numId w:val="25"/>
        </w:numPr>
      </w:pPr>
      <w:r>
        <w:t>L’environnement est prêt !</w:t>
      </w:r>
      <w:bookmarkStart w:id="0" w:name="_GoBack"/>
      <w:bookmarkEnd w:id="0"/>
    </w:p>
    <w:sectPr w:rsidR="00805A22" w:rsidRPr="00166992" w:rsidSect="00A367F9">
      <w:headerReference w:type="default" r:id="rId19"/>
      <w:footerReference w:type="default" r:id="rId20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9FCC2" w14:textId="77777777" w:rsidR="00C903DA" w:rsidRDefault="00C903DA" w:rsidP="006C7E58">
      <w:r>
        <w:separator/>
      </w:r>
    </w:p>
  </w:endnote>
  <w:endnote w:type="continuationSeparator" w:id="0">
    <w:p w14:paraId="721C956E" w14:textId="77777777" w:rsidR="00C903DA" w:rsidRDefault="00C903DA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25157" w14:textId="77777777" w:rsidR="00C903DA" w:rsidRDefault="00C903DA" w:rsidP="006C7E58">
      <w:r>
        <w:separator/>
      </w:r>
    </w:p>
  </w:footnote>
  <w:footnote w:type="continuationSeparator" w:id="0">
    <w:p w14:paraId="7B710EFE" w14:textId="77777777" w:rsidR="00C903DA" w:rsidRDefault="00C903DA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7BA8C3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83642E3A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214"/>
    <w:rsid w:val="000417F6"/>
    <w:rsid w:val="000504C9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66992"/>
    <w:rsid w:val="00180858"/>
    <w:rsid w:val="00192825"/>
    <w:rsid w:val="001A0D7C"/>
    <w:rsid w:val="001A54E3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13012"/>
    <w:rsid w:val="003548A0"/>
    <w:rsid w:val="003709F1"/>
    <w:rsid w:val="00382C06"/>
    <w:rsid w:val="00387206"/>
    <w:rsid w:val="003C6A4C"/>
    <w:rsid w:val="003C6EFC"/>
    <w:rsid w:val="003E676A"/>
    <w:rsid w:val="00431FF1"/>
    <w:rsid w:val="00450C5E"/>
    <w:rsid w:val="00492FCA"/>
    <w:rsid w:val="00494DCF"/>
    <w:rsid w:val="004C2502"/>
    <w:rsid w:val="004F2C2E"/>
    <w:rsid w:val="005056C3"/>
    <w:rsid w:val="00544157"/>
    <w:rsid w:val="00554FC1"/>
    <w:rsid w:val="0057306B"/>
    <w:rsid w:val="00594FB2"/>
    <w:rsid w:val="005A36E5"/>
    <w:rsid w:val="005A53EC"/>
    <w:rsid w:val="005C68D3"/>
    <w:rsid w:val="005D1943"/>
    <w:rsid w:val="005E3B89"/>
    <w:rsid w:val="005F2EFB"/>
    <w:rsid w:val="0063306A"/>
    <w:rsid w:val="006367DA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A22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43D8"/>
    <w:rsid w:val="00A361C9"/>
    <w:rsid w:val="00A367F9"/>
    <w:rsid w:val="00A93073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81976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87756"/>
    <w:rsid w:val="00C903DA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120A8"/>
    <w:rsid w:val="00F1776E"/>
    <w:rsid w:val="00F36C1E"/>
    <w:rsid w:val="00F4106F"/>
    <w:rsid w:val="00F41C09"/>
    <w:rsid w:val="00F41ECC"/>
    <w:rsid w:val="00F7597C"/>
    <w:rsid w:val="00F8523A"/>
    <w:rsid w:val="00F866C1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A34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nodejs.org/en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www.jetbrains.com/webstorm/download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nexus.depot-eni.fr:8081/repository/npm-proxy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BA9AE3A-FB91-4D80-9EFC-CE34DFFEC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105</TotalTime>
  <Pages>3</Pages>
  <Words>232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9</cp:revision>
  <cp:lastPrinted>2016-09-29T07:49:00Z</cp:lastPrinted>
  <dcterms:created xsi:type="dcterms:W3CDTF">2017-06-19T11:42:00Z</dcterms:created>
  <dcterms:modified xsi:type="dcterms:W3CDTF">2019-08-22T08:41:00Z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