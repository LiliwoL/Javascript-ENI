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49E" w14:textId="4BE51A92" w:rsidR="007A21D7" w:rsidRPr="00C62D79" w:rsidRDefault="00A343D8" w:rsidP="00E3020F">
      <w:pPr>
        <w:pStyle w:val="Titre"/>
        <w:rPr>
          <w:noProof/>
        </w:rPr>
      </w:pPr>
      <w:r>
        <w:t xml:space="preserve">Installation de </w:t>
      </w:r>
      <w:proofErr w:type="spellStart"/>
      <w:r w:rsidR="00A2415C">
        <w:t>TypeScript</w:t>
      </w:r>
      <w:proofErr w:type="spellEnd"/>
    </w:p>
    <w:p w14:paraId="1D6F7F4B" w14:textId="5D69FE0A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A343D8">
        <w:t>0</w:t>
      </w:r>
      <w:r w:rsidR="00CB0B02" w:rsidRPr="00E3020F">
        <w:t xml:space="preserve"> du module 1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385B47D2" w:rsidR="00F120A8" w:rsidRPr="00C62D79" w:rsidRDefault="00CA3F8A" w:rsidP="00DE116D">
            <w:pPr>
              <w:pStyle w:val="TPnormal"/>
            </w:pPr>
            <w:r>
              <w:t xml:space="preserve">Cette démonstration </w:t>
            </w:r>
            <w:r w:rsidR="00A343D8">
              <w:t xml:space="preserve">a pour objectif </w:t>
            </w:r>
            <w:r w:rsidR="00A2415C">
              <w:t>d’installer</w:t>
            </w:r>
            <w:r w:rsidR="00773346">
              <w:t xml:space="preserve"> le langage</w:t>
            </w:r>
            <w:r w:rsidR="00A2415C">
              <w:t xml:space="preserve"> </w:t>
            </w:r>
            <w:proofErr w:type="spellStart"/>
            <w:r w:rsidR="00A2415C">
              <w:t>Typescript</w:t>
            </w:r>
            <w:proofErr w:type="spellEnd"/>
            <w:r w:rsidR="00A2415C">
              <w:t xml:space="preserve"> </w:t>
            </w:r>
            <w:r w:rsidR="00773346">
              <w:t>et</w:t>
            </w:r>
            <w:r w:rsidR="00A2415C">
              <w:t xml:space="preserve"> le </w:t>
            </w:r>
            <w:proofErr w:type="spellStart"/>
            <w:r w:rsidR="00A2415C">
              <w:t>transcompilateur</w:t>
            </w:r>
            <w:proofErr w:type="spellEnd"/>
            <w:r w:rsidR="00A343D8">
              <w:t>.</w:t>
            </w:r>
          </w:p>
        </w:tc>
      </w:tr>
    </w:tbl>
    <w:p w14:paraId="25ADC9DD" w14:textId="50F016EF" w:rsidR="00713863" w:rsidRDefault="00554FC1" w:rsidP="00494DCF">
      <w:pPr>
        <w:pStyle w:val="TPTitre"/>
      </w:pPr>
      <w:r>
        <w:t>Déroulement</w:t>
      </w:r>
    </w:p>
    <w:p w14:paraId="25AC9DE0" w14:textId="40D14721" w:rsidR="00166992" w:rsidRPr="00C62D79" w:rsidRDefault="00166992" w:rsidP="00166992">
      <w:pPr>
        <w:pStyle w:val="Titre1"/>
      </w:pPr>
      <w:r>
        <w:t xml:space="preserve">Installation de </w:t>
      </w:r>
      <w:proofErr w:type="spellStart"/>
      <w:r w:rsidR="00773346">
        <w:t>Typescript</w:t>
      </w:r>
      <w:proofErr w:type="spellEnd"/>
    </w:p>
    <w:p w14:paraId="7119F05C" w14:textId="6A093FC7" w:rsidR="00773346" w:rsidRDefault="00773346" w:rsidP="00A343D8">
      <w:pPr>
        <w:pStyle w:val="TPnormalpuce1"/>
        <w:numPr>
          <w:ilvl w:val="0"/>
          <w:numId w:val="25"/>
        </w:numPr>
      </w:pPr>
      <w:r>
        <w:t xml:space="preserve">L’installation de </w:t>
      </w:r>
      <w:proofErr w:type="spellStart"/>
      <w:r>
        <w:t>Typescript</w:t>
      </w:r>
      <w:proofErr w:type="spellEnd"/>
      <w:r>
        <w:t xml:space="preserve"> se fait au travers du gestionnaire de dépendance de </w:t>
      </w:r>
      <w:proofErr w:type="spellStart"/>
      <w:r>
        <w:t>NodeJS</w:t>
      </w:r>
      <w:proofErr w:type="spellEnd"/>
      <w:r>
        <w:t xml:space="preserve">. Il suffit d’exécuter la commande suivante pour déclencher son téléchargement et son </w:t>
      </w:r>
      <w:proofErr w:type="gramStart"/>
      <w:r>
        <w:t>installation:</w:t>
      </w:r>
      <w:proofErr w:type="gramEnd"/>
    </w:p>
    <w:p w14:paraId="0A2C8EC2" w14:textId="42541FDA" w:rsidR="00773346" w:rsidRDefault="00773346" w:rsidP="00773346">
      <w:pPr>
        <w:pStyle w:val="TPnormalpuce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3056D7FF" wp14:editId="0EA91766">
            <wp:extent cx="3114675" cy="2762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07AB" w14:textId="5F7564A0" w:rsidR="00A343D8" w:rsidRDefault="00773346" w:rsidP="00A343D8">
      <w:pPr>
        <w:pStyle w:val="TPnormalpuce1"/>
        <w:numPr>
          <w:ilvl w:val="0"/>
          <w:numId w:val="25"/>
        </w:numPr>
      </w:pPr>
      <w:r>
        <w:t>Lorsque cette opération est terminée, redémarrez votre IDE</w:t>
      </w:r>
      <w:r w:rsidR="00F8523A">
        <w:t>.</w:t>
      </w:r>
    </w:p>
    <w:p w14:paraId="64527E2C" w14:textId="1C2B9384" w:rsidR="00B81976" w:rsidRDefault="00773346" w:rsidP="00A343D8">
      <w:pPr>
        <w:pStyle w:val="TPnormalpuce1"/>
        <w:numPr>
          <w:ilvl w:val="0"/>
          <w:numId w:val="25"/>
        </w:numPr>
      </w:pPr>
      <w:r>
        <w:t xml:space="preserve">La dernière opération consiste à modifier la configuration de l’IDE pour déclencher la compilation à chaque modification du code. Ainsi, il ne sera plus nécessaire d’écrire une commande pour la </w:t>
      </w:r>
      <w:proofErr w:type="spellStart"/>
      <w:r>
        <w:t>transcompilation</w:t>
      </w:r>
      <w:proofErr w:type="spellEnd"/>
      <w:r>
        <w:t xml:space="preserve"> du TS en JS.</w:t>
      </w:r>
    </w:p>
    <w:p w14:paraId="4EC6F9A8" w14:textId="5AC60D93" w:rsidR="00773346" w:rsidRDefault="00773346" w:rsidP="00A343D8">
      <w:pPr>
        <w:pStyle w:val="TPnormalpuce1"/>
        <w:numPr>
          <w:ilvl w:val="0"/>
          <w:numId w:val="25"/>
        </w:numPr>
      </w:pPr>
      <w:r>
        <w:t xml:space="preserve">Cliquez sur le menu </w:t>
      </w:r>
      <w:r w:rsidRPr="006865F9">
        <w:rPr>
          <w:b/>
        </w:rPr>
        <w:t xml:space="preserve">File </w:t>
      </w:r>
      <w:r w:rsidRPr="006865F9">
        <w:rPr>
          <w:b/>
        </w:rPr>
        <w:sym w:font="Wingdings" w:char="F0E8"/>
      </w:r>
      <w:r w:rsidRPr="006865F9">
        <w:rPr>
          <w:b/>
        </w:rPr>
        <w:t xml:space="preserve"> Settings…</w:t>
      </w:r>
      <w:r>
        <w:t xml:space="preserve"> L’écran suivant doit s’afficher</w:t>
      </w:r>
    </w:p>
    <w:p w14:paraId="7B03A7F3" w14:textId="63F87AF3" w:rsidR="006865F9" w:rsidRDefault="006865F9" w:rsidP="006865F9">
      <w:pPr>
        <w:pStyle w:val="TPnormalpuce1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09CE3119" wp14:editId="0102D02A">
            <wp:extent cx="6563360" cy="4570095"/>
            <wp:effectExtent l="0" t="0" r="889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B61D" w14:textId="074DCA90" w:rsidR="006865F9" w:rsidRDefault="006865F9" w:rsidP="006865F9">
      <w:pPr>
        <w:pStyle w:val="TPnormalpuce1"/>
        <w:numPr>
          <w:ilvl w:val="0"/>
          <w:numId w:val="25"/>
        </w:numPr>
      </w:pPr>
      <w:r>
        <w:t xml:space="preserve">Cochez la case </w:t>
      </w:r>
      <w:r w:rsidRPr="006865F9">
        <w:rPr>
          <w:b/>
        </w:rPr>
        <w:t xml:space="preserve">Recompile on </w:t>
      </w:r>
      <w:proofErr w:type="gramStart"/>
      <w:r w:rsidRPr="006865F9">
        <w:rPr>
          <w:b/>
        </w:rPr>
        <w:t>ch</w:t>
      </w:r>
      <w:bookmarkStart w:id="0" w:name="_GoBack"/>
      <w:bookmarkEnd w:id="0"/>
      <w:r w:rsidRPr="006865F9">
        <w:rPr>
          <w:b/>
        </w:rPr>
        <w:t>anges</w:t>
      </w:r>
      <w:proofErr w:type="gramEnd"/>
      <w:r>
        <w:t xml:space="preserve"> et cliquez sur le bouton </w:t>
      </w:r>
      <w:r w:rsidRPr="006865F9">
        <w:rPr>
          <w:b/>
        </w:rPr>
        <w:t>OK</w:t>
      </w:r>
      <w:r>
        <w:t>.</w:t>
      </w:r>
    </w:p>
    <w:p w14:paraId="57A9F834" w14:textId="4E60B4E1" w:rsidR="00805A22" w:rsidRDefault="00805A22" w:rsidP="00805A22">
      <w:pPr>
        <w:pStyle w:val="TPnormalpuce1"/>
        <w:numPr>
          <w:ilvl w:val="0"/>
          <w:numId w:val="25"/>
        </w:numPr>
      </w:pPr>
      <w:r>
        <w:t>L</w:t>
      </w:r>
      <w:r w:rsidR="00773346">
        <w:t xml:space="preserve">e </w:t>
      </w:r>
      <w:proofErr w:type="spellStart"/>
      <w:r w:rsidR="00773346">
        <w:t>Typescript</w:t>
      </w:r>
      <w:proofErr w:type="spellEnd"/>
      <w:r w:rsidR="00773346">
        <w:t xml:space="preserve"> est prêt !</w:t>
      </w:r>
    </w:p>
    <w:sectPr w:rsidR="00805A22" w:rsidSect="00A367F9">
      <w:headerReference w:type="default" r:id="rId14"/>
      <w:footerReference w:type="default" r:id="rId15"/>
      <w:pgSz w:w="11907" w:h="16840" w:code="9"/>
      <w:pgMar w:top="720" w:right="720" w:bottom="720" w:left="851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9FCC2" w14:textId="77777777" w:rsidR="00C903DA" w:rsidRDefault="00C903DA" w:rsidP="006C7E58">
      <w:r>
        <w:separator/>
      </w:r>
    </w:p>
  </w:endnote>
  <w:endnote w:type="continuationSeparator" w:id="0">
    <w:p w14:paraId="721C956E" w14:textId="77777777" w:rsidR="00C903DA" w:rsidRDefault="00C903DA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427EFC9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3012">
            <w:rPr>
              <w:noProof/>
            </w:rPr>
            <w:t>3</w:t>
          </w:r>
          <w:r>
            <w:fldChar w:fldCharType="end"/>
          </w:r>
          <w:r>
            <w:t>/</w:t>
          </w:r>
          <w:r w:rsidR="00A367F9">
            <w:rPr>
              <w:noProof/>
            </w:rPr>
            <w:fldChar w:fldCharType="begin"/>
          </w:r>
          <w:r w:rsidR="00A367F9">
            <w:rPr>
              <w:noProof/>
            </w:rPr>
            <w:instrText xml:space="preserve"> NUMPAGES   \* MERGEFORMAT </w:instrText>
          </w:r>
          <w:r w:rsidR="00A367F9">
            <w:rPr>
              <w:noProof/>
            </w:rPr>
            <w:fldChar w:fldCharType="separate"/>
          </w:r>
          <w:r w:rsidR="00313012">
            <w:rPr>
              <w:noProof/>
            </w:rPr>
            <w:t>3</w:t>
          </w:r>
          <w:r w:rsidR="00A367F9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25157" w14:textId="77777777" w:rsidR="00C903DA" w:rsidRDefault="00C903DA" w:rsidP="006C7E58">
      <w:r>
        <w:separator/>
      </w:r>
    </w:p>
  </w:footnote>
  <w:footnote w:type="continuationSeparator" w:id="0">
    <w:p w14:paraId="7B710EFE" w14:textId="77777777" w:rsidR="00C903DA" w:rsidRDefault="00C903DA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967D1" w14:textId="7960AF15" w:rsidR="001A54E3" w:rsidRPr="006C7E58" w:rsidRDefault="00CA3F8A" w:rsidP="001A54E3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 xml:space="preserve">Développement Web côté </w:t>
    </w:r>
    <w:r w:rsidR="001A54E3">
      <w:rPr>
        <w:sz w:val="22"/>
        <w:lang w:val="fr-FR"/>
      </w:rPr>
      <w:t>client avec Javascript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0472C6E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83642E3A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1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1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122A5"/>
    <w:rsid w:val="00015214"/>
    <w:rsid w:val="000417F6"/>
    <w:rsid w:val="000504C9"/>
    <w:rsid w:val="00062FC0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66992"/>
    <w:rsid w:val="00180858"/>
    <w:rsid w:val="00192825"/>
    <w:rsid w:val="001A0D7C"/>
    <w:rsid w:val="001A54E3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13012"/>
    <w:rsid w:val="003548A0"/>
    <w:rsid w:val="003709F1"/>
    <w:rsid w:val="00382C06"/>
    <w:rsid w:val="00387206"/>
    <w:rsid w:val="003C6A4C"/>
    <w:rsid w:val="003C6EFC"/>
    <w:rsid w:val="003E676A"/>
    <w:rsid w:val="00431FF1"/>
    <w:rsid w:val="00450C5E"/>
    <w:rsid w:val="00492FCA"/>
    <w:rsid w:val="00494DCF"/>
    <w:rsid w:val="004C2502"/>
    <w:rsid w:val="004F2C2E"/>
    <w:rsid w:val="005056C3"/>
    <w:rsid w:val="00544157"/>
    <w:rsid w:val="00554FC1"/>
    <w:rsid w:val="0057306B"/>
    <w:rsid w:val="00594FB2"/>
    <w:rsid w:val="005A36E5"/>
    <w:rsid w:val="005A53EC"/>
    <w:rsid w:val="005C68D3"/>
    <w:rsid w:val="005D1943"/>
    <w:rsid w:val="005E3B89"/>
    <w:rsid w:val="005F2EFB"/>
    <w:rsid w:val="0063306A"/>
    <w:rsid w:val="006367DA"/>
    <w:rsid w:val="006865F9"/>
    <w:rsid w:val="006900A1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73346"/>
    <w:rsid w:val="007910EE"/>
    <w:rsid w:val="007A1C97"/>
    <w:rsid w:val="007A21D7"/>
    <w:rsid w:val="007C301D"/>
    <w:rsid w:val="007C3CC4"/>
    <w:rsid w:val="007D1155"/>
    <w:rsid w:val="007E7D3C"/>
    <w:rsid w:val="00805A22"/>
    <w:rsid w:val="008065FD"/>
    <w:rsid w:val="008130F1"/>
    <w:rsid w:val="0083499D"/>
    <w:rsid w:val="00845605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62DE"/>
    <w:rsid w:val="00990B02"/>
    <w:rsid w:val="009C09D3"/>
    <w:rsid w:val="009C2AC3"/>
    <w:rsid w:val="009D1251"/>
    <w:rsid w:val="00A055CF"/>
    <w:rsid w:val="00A2415C"/>
    <w:rsid w:val="00A343D8"/>
    <w:rsid w:val="00A361C9"/>
    <w:rsid w:val="00A367F9"/>
    <w:rsid w:val="00A93073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81976"/>
    <w:rsid w:val="00BA4E30"/>
    <w:rsid w:val="00BA7CFA"/>
    <w:rsid w:val="00BB5E5B"/>
    <w:rsid w:val="00BF077F"/>
    <w:rsid w:val="00BF55F7"/>
    <w:rsid w:val="00C16564"/>
    <w:rsid w:val="00C33697"/>
    <w:rsid w:val="00C41B0B"/>
    <w:rsid w:val="00C62D79"/>
    <w:rsid w:val="00C87756"/>
    <w:rsid w:val="00C903DA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120A8"/>
    <w:rsid w:val="00F1776E"/>
    <w:rsid w:val="00F36C1E"/>
    <w:rsid w:val="00F4106F"/>
    <w:rsid w:val="00F41C09"/>
    <w:rsid w:val="00F41ECC"/>
    <w:rsid w:val="00F7597C"/>
    <w:rsid w:val="00F8523A"/>
    <w:rsid w:val="00F866C1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1A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A54E3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A34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Z5HNVW24N33T-678105430-1079</_dlc_DocId>
    <_dlc_DocIdUrl xmlns="48513151-72dc-4d20-a25c-0c8180736831">
      <Url>http://inet/sites/projets/EcoleNumerique/_layouts/15/DocIdRedir.aspx?ID=Z5HNVW24N33T-678105430-1079</Url>
      <Description>Z5HNVW24N33T-678105430-1079</Description>
    </_dlc_DocIdUrl>
    <_dlc_DocIdPersistId xmlns="48513151-72dc-4d20-a25c-0c8180736831">false</_dlc_DocIdPersistI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7E2CDF3-5246-41CD-B723-4760D51FF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121</TotalTime>
  <Pages>2</Pages>
  <Words>126</Words>
  <Characters>698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  <vt:variant>
        <vt:lpstr>Title</vt:lpstr>
      </vt:variant>
      <vt:variant>
        <vt:i4>1</vt:i4>
      </vt:variant>
    </vt:vector>
  </HeadingPairs>
  <TitlesOfParts>
    <vt:vector size="4" baseType="lpstr">
      <vt:lpstr/>
      <vt:lpstr>Démonstration 0 du module 1</vt:lpstr>
      <vt:lpstr>Installation de Typescript</vt:lpstr>
      <vt:lpstr/>
    </vt:vector>
  </TitlesOfParts>
  <Company>Editions Eni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11</cp:revision>
  <cp:lastPrinted>2016-09-29T07:49:00Z</cp:lastPrinted>
  <dcterms:created xsi:type="dcterms:W3CDTF">2017-06-19T11:42:00Z</dcterms:created>
  <dcterms:modified xsi:type="dcterms:W3CDTF">2019-09-16T10:25:00Z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0ba9b09d-6bff-4fef-8760-fd4940503dd6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